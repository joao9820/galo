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67404B">
        <w:rPr>
          <w:rFonts w:ascii="Arial" w:hAnsi="Arial" w:cs="Arial"/>
          <w:b/>
          <w:i/>
          <w:sz w:val="28"/>
          <w:szCs w:val="28"/>
        </w:rPr>
        <w:t>Faculdade Projeção – Escola de Tecnologia</w:t>
      </w: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67404B">
        <w:rPr>
          <w:rFonts w:ascii="Arial" w:hAnsi="Arial" w:cs="Arial"/>
          <w:b/>
          <w:i/>
          <w:sz w:val="28"/>
          <w:szCs w:val="28"/>
        </w:rPr>
        <w:t>P</w:t>
      </w:r>
      <w:r w:rsidR="00DD4AC5">
        <w:rPr>
          <w:rFonts w:ascii="Arial" w:hAnsi="Arial" w:cs="Arial"/>
          <w:b/>
          <w:i/>
          <w:sz w:val="28"/>
          <w:szCs w:val="28"/>
        </w:rPr>
        <w:t>lano de Teste para atualização da Pasta Cache</w:t>
      </w: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67404B">
        <w:rPr>
          <w:rFonts w:ascii="Arial" w:hAnsi="Arial" w:cs="Arial"/>
          <w:b/>
          <w:i/>
          <w:sz w:val="28"/>
          <w:szCs w:val="28"/>
        </w:rPr>
        <w:t>Versão 1.0</w:t>
      </w: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433CB" w:rsidRPr="0067404B" w:rsidRDefault="00D433CB" w:rsidP="00D433CB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D433CB" w:rsidRPr="0067404B" w:rsidRDefault="00D433CB" w:rsidP="00D433CB">
      <w:pPr>
        <w:jc w:val="center"/>
        <w:rPr>
          <w:rFonts w:ascii="Arial" w:hAnsi="Arial" w:cs="Arial"/>
          <w:b/>
          <w:sz w:val="28"/>
          <w:szCs w:val="28"/>
        </w:rPr>
      </w:pPr>
    </w:p>
    <w:p w:rsidR="00D433CB" w:rsidRPr="0067404B" w:rsidRDefault="0054105C" w:rsidP="0067404B">
      <w:pPr>
        <w:spacing w:after="160" w:line="259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Outubro</w:t>
      </w:r>
      <w:r w:rsidR="0067404B" w:rsidRPr="0067404B">
        <w:rPr>
          <w:rFonts w:ascii="Arial" w:hAnsi="Arial" w:cs="Arial"/>
          <w:b/>
          <w:sz w:val="28"/>
          <w:szCs w:val="28"/>
        </w:rPr>
        <w:t>/</w:t>
      </w:r>
      <w:r w:rsidR="00D433CB" w:rsidRPr="0067404B">
        <w:rPr>
          <w:rFonts w:ascii="Arial" w:hAnsi="Arial" w:cs="Arial"/>
          <w:b/>
          <w:sz w:val="28"/>
          <w:szCs w:val="28"/>
        </w:rPr>
        <w:t>2016</w:t>
      </w:r>
    </w:p>
    <w:p w:rsidR="00D433CB" w:rsidRPr="0067404B" w:rsidRDefault="00D433CB" w:rsidP="0067404B">
      <w:pPr>
        <w:spacing w:after="160" w:line="259" w:lineRule="auto"/>
        <w:jc w:val="center"/>
        <w:rPr>
          <w:rFonts w:ascii="Arial" w:hAnsi="Arial" w:cs="Arial"/>
          <w:b/>
          <w:sz w:val="28"/>
          <w:szCs w:val="28"/>
        </w:rPr>
      </w:pPr>
      <w:r w:rsidRPr="0067404B">
        <w:rPr>
          <w:rFonts w:ascii="Arial" w:hAnsi="Arial" w:cs="Arial"/>
          <w:b/>
          <w:sz w:val="28"/>
          <w:szCs w:val="28"/>
        </w:rPr>
        <w:t>Brasília- DF</w:t>
      </w:r>
    </w:p>
    <w:p w:rsidR="00D433CB" w:rsidRDefault="00D433CB">
      <w:pPr>
        <w:spacing w:after="160" w:line="259" w:lineRule="auto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br w:type="page"/>
      </w:r>
    </w:p>
    <w:p w:rsidR="00D433CB" w:rsidRPr="00F61BAB" w:rsidRDefault="00D433CB" w:rsidP="00D433CB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D433CB" w:rsidRPr="00F61BAB" w:rsidRDefault="00D433CB" w:rsidP="00D433CB">
      <w:pPr>
        <w:rPr>
          <w:rFonts w:ascii="Arial" w:hAnsi="Arial" w:cs="Arial"/>
        </w:rPr>
      </w:pPr>
    </w:p>
    <w:tbl>
      <w:tblPr>
        <w:tblW w:w="138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6121"/>
        <w:gridCol w:w="4961"/>
      </w:tblGrid>
      <w:tr w:rsidR="00D433CB" w:rsidRPr="00F61BAB" w:rsidTr="00D433CB">
        <w:tc>
          <w:tcPr>
            <w:tcW w:w="1384" w:type="dxa"/>
            <w:shd w:val="clear" w:color="auto" w:fill="D9D9D9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6121" w:type="dxa"/>
            <w:shd w:val="clear" w:color="auto" w:fill="D9D9D9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961" w:type="dxa"/>
            <w:shd w:val="clear" w:color="auto" w:fill="D9D9D9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D433CB" w:rsidRPr="00F61BAB" w:rsidTr="00D433CB">
        <w:tc>
          <w:tcPr>
            <w:tcW w:w="1384" w:type="dxa"/>
          </w:tcPr>
          <w:p w:rsidR="00D433CB" w:rsidRPr="00F61BAB" w:rsidRDefault="000E6B85" w:rsidP="007C40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19/10/16</w:t>
            </w:r>
          </w:p>
        </w:tc>
        <w:tc>
          <w:tcPr>
            <w:tcW w:w="1418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6121" w:type="dxa"/>
          </w:tcPr>
          <w:p w:rsidR="00D433CB" w:rsidRPr="00F61BAB" w:rsidRDefault="00D433CB" w:rsidP="007C406C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4961" w:type="dxa"/>
          </w:tcPr>
          <w:p w:rsidR="00D433CB" w:rsidRPr="00F61BAB" w:rsidRDefault="000E6B85" w:rsidP="007C40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Ferreira</w:t>
            </w:r>
          </w:p>
        </w:tc>
      </w:tr>
      <w:tr w:rsidR="00D433CB" w:rsidRPr="00F61BAB" w:rsidTr="00D433CB">
        <w:tc>
          <w:tcPr>
            <w:tcW w:w="1384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21" w:type="dxa"/>
          </w:tcPr>
          <w:p w:rsidR="00D433CB" w:rsidRPr="00F61BAB" w:rsidRDefault="00D433CB" w:rsidP="007C406C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433CB" w:rsidRPr="00F61BA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</w:tr>
      <w:tr w:rsidR="00D433CB" w:rsidRPr="00F61BAB" w:rsidTr="00D433CB">
        <w:tc>
          <w:tcPr>
            <w:tcW w:w="1384" w:type="dxa"/>
          </w:tcPr>
          <w:p w:rsidR="00D433C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D433C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21" w:type="dxa"/>
          </w:tcPr>
          <w:p w:rsidR="00D433CB" w:rsidRDefault="00D433CB" w:rsidP="007C406C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D433CB" w:rsidRDefault="00D433CB" w:rsidP="007C406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433CB" w:rsidRPr="00F61BAB" w:rsidRDefault="00D433CB" w:rsidP="00D433CB">
      <w:pPr>
        <w:rPr>
          <w:rFonts w:ascii="Arial" w:hAnsi="Arial" w:cs="Arial"/>
        </w:rPr>
      </w:pPr>
    </w:p>
    <w:p w:rsidR="00D433CB" w:rsidRDefault="00D433CB" w:rsidP="00D433CB">
      <w:pPr>
        <w:spacing w:after="160" w:line="259" w:lineRule="auto"/>
        <w:rPr>
          <w:rFonts w:ascii="Verdana" w:hAnsi="Verdana" w:cs="Arial"/>
          <w:b/>
          <w:i/>
          <w:sz w:val="28"/>
          <w:szCs w:val="28"/>
        </w:rPr>
      </w:pPr>
      <w:r w:rsidRPr="00F61BAB">
        <w:rPr>
          <w:rFonts w:ascii="Arial" w:hAnsi="Arial" w:cs="Arial"/>
          <w:b/>
          <w:i/>
          <w:iCs/>
          <w:sz w:val="36"/>
        </w:rPr>
        <w:br w:type="page"/>
      </w:r>
    </w:p>
    <w:p w:rsidR="006A1B7C" w:rsidRPr="001E668F" w:rsidRDefault="00D433CB" w:rsidP="001E668F">
      <w:pPr>
        <w:jc w:val="center"/>
        <w:rPr>
          <w:rFonts w:ascii="Verdana" w:hAnsi="Verdana" w:cs="Arial"/>
          <w:b/>
          <w:i/>
          <w:sz w:val="28"/>
          <w:szCs w:val="28"/>
        </w:rPr>
      </w:pPr>
      <w:r>
        <w:rPr>
          <w:rFonts w:ascii="Verdana" w:hAnsi="Verdana" w:cs="Arial"/>
          <w:b/>
          <w:i/>
          <w:sz w:val="28"/>
          <w:szCs w:val="28"/>
        </w:rPr>
        <w:lastRenderedPageBreak/>
        <w:t>Plano de Teste</w:t>
      </w:r>
      <w:r w:rsidRPr="001E668F">
        <w:rPr>
          <w:rFonts w:ascii="Verdana" w:hAnsi="Verdana" w:cs="Arial"/>
          <w:b/>
          <w:i/>
          <w:sz w:val="28"/>
          <w:szCs w:val="28"/>
        </w:rPr>
        <w:t xml:space="preserve"> </w:t>
      </w:r>
      <w:r w:rsidR="004825FB">
        <w:rPr>
          <w:rFonts w:ascii="Verdana" w:hAnsi="Verdana" w:cs="Arial"/>
          <w:b/>
          <w:i/>
          <w:sz w:val="28"/>
          <w:szCs w:val="28"/>
        </w:rPr>
        <w:t>para atualização da pasta cache</w:t>
      </w:r>
    </w:p>
    <w:p w:rsidR="00B46B45" w:rsidRDefault="006A1B7C" w:rsidP="006A1B7C">
      <w:pPr>
        <w:rPr>
          <w:rFonts w:ascii="Verdana" w:hAnsi="Verdana" w:cs="Arial"/>
          <w:sz w:val="24"/>
        </w:rPr>
      </w:pPr>
      <w:r w:rsidRPr="00B762FD">
        <w:rPr>
          <w:rFonts w:ascii="Verdana" w:hAnsi="Verdana" w:cs="Arial"/>
          <w:sz w:val="24"/>
        </w:rPr>
        <w:t>Este caso</w:t>
      </w:r>
      <w:r w:rsidR="004825FB">
        <w:rPr>
          <w:rFonts w:ascii="Verdana" w:hAnsi="Verdana" w:cs="Arial"/>
          <w:sz w:val="24"/>
        </w:rPr>
        <w:t xml:space="preserve"> de teste inicia no momento </w:t>
      </w:r>
      <w:r w:rsidRPr="00B762FD">
        <w:rPr>
          <w:rFonts w:ascii="Verdana" w:hAnsi="Verdana" w:cs="Arial"/>
          <w:sz w:val="24"/>
        </w:rPr>
        <w:t xml:space="preserve">que o ator acessa Menu: </w:t>
      </w:r>
    </w:p>
    <w:p w:rsidR="000A6FB5" w:rsidRDefault="00B46B45" w:rsidP="006A1B7C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Configurações</w:t>
      </w:r>
      <w:r w:rsidR="006A1B7C" w:rsidRPr="00B762FD">
        <w:rPr>
          <w:rFonts w:ascii="Verdana" w:hAnsi="Verdana" w:cs="Arial"/>
          <w:sz w:val="24"/>
        </w:rPr>
        <w:t xml:space="preserve"> &gt;&gt; </w:t>
      </w:r>
      <w:r w:rsidR="0067404B">
        <w:rPr>
          <w:rFonts w:ascii="Verdana" w:hAnsi="Verdana" w:cs="Arial"/>
          <w:sz w:val="24"/>
        </w:rPr>
        <w:t>- Modelo</w:t>
      </w:r>
      <w:r w:rsidR="006A1B7C" w:rsidRPr="00B762FD">
        <w:rPr>
          <w:rFonts w:ascii="Verdana" w:hAnsi="Verdana" w:cs="Arial"/>
          <w:sz w:val="24"/>
        </w:rPr>
        <w:t xml:space="preserve"> e a tela de Listagem das </w:t>
      </w:r>
      <w:proofErr w:type="spellStart"/>
      <w:r w:rsidR="006A1B7C" w:rsidRPr="00B762FD">
        <w:rPr>
          <w:rFonts w:ascii="Verdana" w:hAnsi="Verdana" w:cs="Arial"/>
          <w:sz w:val="24"/>
        </w:rPr>
        <w:t>Actions</w:t>
      </w:r>
      <w:proofErr w:type="spellEnd"/>
      <w:r w:rsidR="006A1B7C" w:rsidRPr="00B762FD">
        <w:rPr>
          <w:rFonts w:ascii="Verdana" w:hAnsi="Verdana" w:cs="Arial"/>
          <w:sz w:val="24"/>
        </w:rPr>
        <w:t xml:space="preserve"> é apresentada ao ator.</w:t>
      </w:r>
    </w:p>
    <w:p w:rsidR="007A200F" w:rsidRDefault="007A200F" w:rsidP="007A200F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Configurações</w:t>
      </w:r>
      <w:r w:rsidRPr="00B762FD">
        <w:rPr>
          <w:rFonts w:ascii="Verdana" w:hAnsi="Verdana" w:cs="Arial"/>
          <w:sz w:val="24"/>
        </w:rPr>
        <w:t xml:space="preserve"> &gt;&gt; </w:t>
      </w:r>
      <w:r>
        <w:rPr>
          <w:rFonts w:ascii="Verdana" w:hAnsi="Verdana" w:cs="Arial"/>
          <w:sz w:val="24"/>
        </w:rPr>
        <w:t>- Modelo</w:t>
      </w:r>
      <w:r w:rsidRPr="00B762FD">
        <w:rPr>
          <w:rFonts w:ascii="Verdana" w:hAnsi="Verdana" w:cs="Arial"/>
          <w:sz w:val="24"/>
        </w:rPr>
        <w:t xml:space="preserve"> e a tela de Listagem das </w:t>
      </w:r>
      <w:proofErr w:type="spellStart"/>
      <w:r>
        <w:rPr>
          <w:rFonts w:ascii="Verdana" w:hAnsi="Verdana" w:cs="Arial"/>
          <w:sz w:val="24"/>
        </w:rPr>
        <w:t>Controller’s</w:t>
      </w:r>
      <w:proofErr w:type="spellEnd"/>
      <w:r>
        <w:rPr>
          <w:rFonts w:ascii="Verdana" w:hAnsi="Verdana" w:cs="Arial"/>
          <w:sz w:val="24"/>
        </w:rPr>
        <w:t xml:space="preserve"> </w:t>
      </w:r>
      <w:r w:rsidRPr="00B762FD">
        <w:rPr>
          <w:rFonts w:ascii="Verdana" w:hAnsi="Verdana" w:cs="Arial"/>
          <w:sz w:val="24"/>
        </w:rPr>
        <w:t>é apresentada ao ator.</w:t>
      </w:r>
    </w:p>
    <w:p w:rsidR="00B46B45" w:rsidRDefault="00B46B45" w:rsidP="006A1B7C">
      <w:pPr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Cadastro</w:t>
      </w:r>
      <w:r>
        <w:rPr>
          <w:rFonts w:ascii="Verdana" w:hAnsi="Verdana" w:cs="Arial"/>
          <w:sz w:val="24"/>
        </w:rPr>
        <w:t>s</w:t>
      </w:r>
      <w:r w:rsidRPr="00B762FD">
        <w:rPr>
          <w:rFonts w:ascii="Verdana" w:hAnsi="Verdana" w:cs="Arial"/>
          <w:sz w:val="24"/>
        </w:rPr>
        <w:t xml:space="preserve"> &gt;&gt; </w:t>
      </w:r>
      <w:r>
        <w:rPr>
          <w:rFonts w:ascii="Verdana" w:hAnsi="Verdana" w:cs="Arial"/>
          <w:sz w:val="24"/>
        </w:rPr>
        <w:t>- Modelo</w:t>
      </w:r>
      <w:r w:rsidRPr="00B762FD">
        <w:rPr>
          <w:rFonts w:ascii="Verdana" w:hAnsi="Verdana" w:cs="Arial"/>
          <w:sz w:val="24"/>
        </w:rPr>
        <w:t xml:space="preserve"> e a tela de Listagem d</w:t>
      </w:r>
      <w:r>
        <w:rPr>
          <w:rFonts w:ascii="Verdana" w:hAnsi="Verdana" w:cs="Arial"/>
          <w:sz w:val="24"/>
        </w:rPr>
        <w:t>os módulos são</w:t>
      </w:r>
      <w:r w:rsidRPr="00B762FD">
        <w:rPr>
          <w:rFonts w:ascii="Verdana" w:hAnsi="Verdana" w:cs="Arial"/>
          <w:sz w:val="24"/>
        </w:rPr>
        <w:t xml:space="preserve"> apresentada</w:t>
      </w:r>
      <w:r>
        <w:rPr>
          <w:rFonts w:ascii="Verdana" w:hAnsi="Verdana" w:cs="Arial"/>
          <w:sz w:val="24"/>
        </w:rPr>
        <w:t>s</w:t>
      </w:r>
      <w:r w:rsidRPr="00B762FD">
        <w:rPr>
          <w:rFonts w:ascii="Verdana" w:hAnsi="Verdana" w:cs="Arial"/>
          <w:sz w:val="24"/>
        </w:rPr>
        <w:t xml:space="preserve"> ao ator.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241"/>
        <w:gridCol w:w="1417"/>
        <w:gridCol w:w="1418"/>
        <w:gridCol w:w="2977"/>
        <w:gridCol w:w="2409"/>
        <w:gridCol w:w="2092"/>
      </w:tblGrid>
      <w:tr w:rsidR="006A1B7C" w:rsidRPr="006A1B7C" w:rsidTr="006A1B7C">
        <w:tc>
          <w:tcPr>
            <w:tcW w:w="13994" w:type="dxa"/>
            <w:gridSpan w:val="7"/>
            <w:shd w:val="clear" w:color="auto" w:fill="262626" w:themeFill="text1" w:themeFillTint="D9"/>
          </w:tcPr>
          <w:p w:rsidR="006A1B7C" w:rsidRPr="006A1B7C" w:rsidRDefault="006A1B7C" w:rsidP="006A1B7C">
            <w:pPr>
              <w:jc w:val="center"/>
              <w:rPr>
                <w:b/>
                <w:sz w:val="26"/>
                <w:szCs w:val="26"/>
              </w:rPr>
            </w:pPr>
            <w:r w:rsidRPr="006A1B7C">
              <w:rPr>
                <w:b/>
                <w:sz w:val="26"/>
                <w:szCs w:val="26"/>
              </w:rPr>
              <w:t>Cenário 01</w:t>
            </w:r>
          </w:p>
        </w:tc>
      </w:tr>
      <w:tr w:rsidR="006A1B7C" w:rsidRPr="006A1B7C" w:rsidTr="00BE412A">
        <w:tc>
          <w:tcPr>
            <w:tcW w:w="440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ID</w:t>
            </w:r>
          </w:p>
        </w:tc>
        <w:tc>
          <w:tcPr>
            <w:tcW w:w="3241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Passo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Valor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Ação</w:t>
            </w:r>
          </w:p>
        </w:tc>
        <w:tc>
          <w:tcPr>
            <w:tcW w:w="2977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Resultado Esperado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Resultados Falhos</w:t>
            </w:r>
          </w:p>
        </w:tc>
        <w:tc>
          <w:tcPr>
            <w:tcW w:w="2092" w:type="dxa"/>
            <w:shd w:val="clear" w:color="auto" w:fill="AEAAAA" w:themeFill="background2" w:themeFillShade="BF"/>
          </w:tcPr>
          <w:p w:rsidR="006A1B7C" w:rsidRPr="006A1B7C" w:rsidRDefault="006A1B7C" w:rsidP="006A1B7C">
            <w:pPr>
              <w:rPr>
                <w:b/>
              </w:rPr>
            </w:pPr>
            <w:r w:rsidRPr="006A1B7C">
              <w:rPr>
                <w:b/>
              </w:rPr>
              <w:t>Evidências</w:t>
            </w:r>
          </w:p>
        </w:tc>
      </w:tr>
      <w:tr w:rsidR="006A1B7C" w:rsidRPr="006A1B7C" w:rsidTr="00BE412A">
        <w:tc>
          <w:tcPr>
            <w:tcW w:w="440" w:type="dxa"/>
          </w:tcPr>
          <w:p w:rsidR="006A1B7C" w:rsidRPr="006A1B7C" w:rsidRDefault="006A1B7C" w:rsidP="006A1B7C">
            <w:r w:rsidRPr="006A1B7C">
              <w:t>01</w:t>
            </w:r>
          </w:p>
        </w:tc>
        <w:tc>
          <w:tcPr>
            <w:tcW w:w="3241" w:type="dxa"/>
          </w:tcPr>
          <w:p w:rsidR="0067404B" w:rsidRPr="0067404B" w:rsidRDefault="005672D8" w:rsidP="007A200F">
            <w:pPr>
              <w:rPr>
                <w:rFonts w:cs="Arial"/>
              </w:rPr>
            </w:pPr>
            <w:r>
              <w:rPr>
                <w:rFonts w:cs="Arial"/>
              </w:rPr>
              <w:t xml:space="preserve">Acessar o </w:t>
            </w:r>
            <w:r w:rsidR="006A1B7C" w:rsidRPr="006A1B7C">
              <w:rPr>
                <w:rFonts w:cs="Arial"/>
              </w:rPr>
              <w:t xml:space="preserve">Menu: </w:t>
            </w:r>
            <w:r w:rsidR="0067404B">
              <w:rPr>
                <w:rFonts w:cs="Arial"/>
              </w:rPr>
              <w:t xml:space="preserve">Cadastros &gt;&gt; </w:t>
            </w:r>
            <w:r w:rsidR="007A200F">
              <w:rPr>
                <w:rFonts w:cs="Arial"/>
              </w:rPr>
              <w:t>dos Módulos</w:t>
            </w:r>
          </w:p>
        </w:tc>
        <w:tc>
          <w:tcPr>
            <w:tcW w:w="1417" w:type="dxa"/>
          </w:tcPr>
          <w:p w:rsidR="006A1B7C" w:rsidRPr="006A1B7C" w:rsidRDefault="006A1B7C" w:rsidP="006A1B7C">
            <w:r w:rsidRPr="006A1B7C">
              <w:t xml:space="preserve">Não </w:t>
            </w:r>
            <w:proofErr w:type="gramStart"/>
            <w:r w:rsidRPr="006A1B7C">
              <w:t>se Aplica</w:t>
            </w:r>
            <w:proofErr w:type="gramEnd"/>
          </w:p>
        </w:tc>
        <w:tc>
          <w:tcPr>
            <w:tcW w:w="1418" w:type="dxa"/>
          </w:tcPr>
          <w:p w:rsidR="006A1B7C" w:rsidRPr="006A1B7C" w:rsidRDefault="006A1B7C" w:rsidP="006A1B7C">
            <w:r w:rsidRPr="006A1B7C">
              <w:t xml:space="preserve">Não </w:t>
            </w:r>
            <w:proofErr w:type="gramStart"/>
            <w:r w:rsidRPr="006A1B7C">
              <w:t>se Aplica</w:t>
            </w:r>
            <w:proofErr w:type="gramEnd"/>
          </w:p>
        </w:tc>
        <w:tc>
          <w:tcPr>
            <w:tcW w:w="2977" w:type="dxa"/>
          </w:tcPr>
          <w:p w:rsidR="006A1B7C" w:rsidRPr="006A1B7C" w:rsidRDefault="006A1B7C" w:rsidP="007A200F">
            <w:r w:rsidRPr="006A1B7C">
              <w:t xml:space="preserve">Exibe uma listagem paginada de todas as </w:t>
            </w:r>
            <w:r w:rsidR="007A200F">
              <w:t>informações referente ao Modulo selecionado</w:t>
            </w:r>
          </w:p>
        </w:tc>
        <w:tc>
          <w:tcPr>
            <w:tcW w:w="2409" w:type="dxa"/>
          </w:tcPr>
          <w:p w:rsidR="006A1B7C" w:rsidRPr="006A040D" w:rsidRDefault="00BE412A" w:rsidP="006A1B7C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Ao realiza o cadastro as informações não estão atualizando na pasta cache</w:t>
            </w:r>
          </w:p>
        </w:tc>
        <w:tc>
          <w:tcPr>
            <w:tcW w:w="2092" w:type="dxa"/>
          </w:tcPr>
          <w:p w:rsidR="006A1B7C" w:rsidRPr="006A1B7C" w:rsidRDefault="00BE412A" w:rsidP="006A1B7C">
            <w:r>
              <w:t>É necessário Limpar a Pasta Cachê para a aplicação carregar as alterações</w:t>
            </w:r>
          </w:p>
        </w:tc>
      </w:tr>
      <w:tr w:rsidR="007A200F" w:rsidRPr="006A1B7C" w:rsidTr="00BE412A">
        <w:tc>
          <w:tcPr>
            <w:tcW w:w="440" w:type="dxa"/>
          </w:tcPr>
          <w:p w:rsidR="007A200F" w:rsidRPr="006A1B7C" w:rsidRDefault="007A200F" w:rsidP="007A200F">
            <w:r>
              <w:t>02</w:t>
            </w:r>
          </w:p>
        </w:tc>
        <w:tc>
          <w:tcPr>
            <w:tcW w:w="3241" w:type="dxa"/>
          </w:tcPr>
          <w:p w:rsidR="007A200F" w:rsidRPr="006A1B7C" w:rsidRDefault="007A200F" w:rsidP="007A200F">
            <w:r>
              <w:rPr>
                <w:rFonts w:cs="Arial"/>
              </w:rPr>
              <w:t xml:space="preserve">Acessar o </w:t>
            </w:r>
            <w:r w:rsidRPr="006A1B7C">
              <w:rPr>
                <w:rFonts w:cs="Arial"/>
              </w:rPr>
              <w:t xml:space="preserve">Menu: </w:t>
            </w:r>
            <w:r w:rsidRPr="007A200F">
              <w:rPr>
                <w:rFonts w:cs="Arial"/>
              </w:rPr>
              <w:t>Configurações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&gt;&gt; </w:t>
            </w:r>
            <w:r>
              <w:rPr>
                <w:rFonts w:cs="Arial"/>
              </w:rPr>
              <w:t xml:space="preserve">Cad. </w:t>
            </w:r>
            <w:proofErr w:type="spellStart"/>
            <w:r>
              <w:rPr>
                <w:rFonts w:cs="Arial"/>
              </w:rPr>
              <w:t>Actions</w:t>
            </w:r>
            <w:proofErr w:type="spellEnd"/>
          </w:p>
        </w:tc>
        <w:tc>
          <w:tcPr>
            <w:tcW w:w="1417" w:type="dxa"/>
          </w:tcPr>
          <w:p w:rsidR="007A200F" w:rsidRPr="006A1B7C" w:rsidRDefault="007A200F" w:rsidP="007A200F">
            <w:r w:rsidRPr="006A1B7C">
              <w:t xml:space="preserve">Não </w:t>
            </w:r>
            <w:proofErr w:type="gramStart"/>
            <w:r w:rsidRPr="006A1B7C">
              <w:t>se Aplica</w:t>
            </w:r>
            <w:proofErr w:type="gramEnd"/>
          </w:p>
        </w:tc>
        <w:tc>
          <w:tcPr>
            <w:tcW w:w="1418" w:type="dxa"/>
          </w:tcPr>
          <w:p w:rsidR="007A200F" w:rsidRPr="006A1B7C" w:rsidRDefault="007A200F" w:rsidP="007A200F">
            <w:r w:rsidRPr="006A1B7C">
              <w:t xml:space="preserve">Não </w:t>
            </w:r>
            <w:proofErr w:type="gramStart"/>
            <w:r w:rsidRPr="006A1B7C">
              <w:t>se Aplica</w:t>
            </w:r>
            <w:proofErr w:type="gramEnd"/>
          </w:p>
        </w:tc>
        <w:tc>
          <w:tcPr>
            <w:tcW w:w="2977" w:type="dxa"/>
          </w:tcPr>
          <w:p w:rsidR="007A200F" w:rsidRPr="006A1B7C" w:rsidRDefault="007A200F" w:rsidP="007A200F">
            <w:r w:rsidRPr="006A1B7C">
              <w:t xml:space="preserve">Exibe uma listagem paginada de todas as </w:t>
            </w:r>
            <w:r>
              <w:t xml:space="preserve">informações referente as </w:t>
            </w:r>
            <w:proofErr w:type="spellStart"/>
            <w:r>
              <w:t>Actions</w:t>
            </w:r>
            <w:proofErr w:type="spellEnd"/>
          </w:p>
        </w:tc>
        <w:tc>
          <w:tcPr>
            <w:tcW w:w="2409" w:type="dxa"/>
          </w:tcPr>
          <w:p w:rsidR="007A200F" w:rsidRPr="006A040D" w:rsidRDefault="00BE412A" w:rsidP="007A200F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Ao realiza o cadastro as informações não estão atualizando na pasta cache</w:t>
            </w:r>
          </w:p>
        </w:tc>
        <w:tc>
          <w:tcPr>
            <w:tcW w:w="2092" w:type="dxa"/>
          </w:tcPr>
          <w:p w:rsidR="007A200F" w:rsidRPr="006A1B7C" w:rsidRDefault="00BE412A" w:rsidP="007A200F">
            <w:r>
              <w:t>É necessário Limpar a Pasta Cachê para a aplicação carregar as alterações</w:t>
            </w:r>
          </w:p>
        </w:tc>
      </w:tr>
      <w:tr w:rsidR="007A200F" w:rsidRPr="006A1B7C" w:rsidTr="00BE412A">
        <w:tc>
          <w:tcPr>
            <w:tcW w:w="440" w:type="dxa"/>
          </w:tcPr>
          <w:p w:rsidR="007A200F" w:rsidRPr="006A1B7C" w:rsidRDefault="007A200F" w:rsidP="007A200F">
            <w:r>
              <w:t>03</w:t>
            </w:r>
          </w:p>
        </w:tc>
        <w:tc>
          <w:tcPr>
            <w:tcW w:w="3241" w:type="dxa"/>
          </w:tcPr>
          <w:p w:rsidR="007A200F" w:rsidRPr="006A1B7C" w:rsidRDefault="007A200F" w:rsidP="007A200F">
            <w:r>
              <w:rPr>
                <w:rFonts w:cs="Arial"/>
              </w:rPr>
              <w:t xml:space="preserve">Acessar o </w:t>
            </w:r>
            <w:r w:rsidRPr="006A1B7C">
              <w:rPr>
                <w:rFonts w:cs="Arial"/>
              </w:rPr>
              <w:t xml:space="preserve">Menu: </w:t>
            </w:r>
            <w:r w:rsidRPr="007A200F">
              <w:rPr>
                <w:rFonts w:cs="Arial"/>
              </w:rPr>
              <w:t>Configurações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&gt;&gt; </w:t>
            </w:r>
            <w:r>
              <w:rPr>
                <w:rFonts w:cs="Arial"/>
              </w:rPr>
              <w:t xml:space="preserve">Cad. </w:t>
            </w:r>
            <w:proofErr w:type="spellStart"/>
            <w:r w:rsidRPr="007A200F">
              <w:rPr>
                <w:rFonts w:cs="Arial"/>
              </w:rPr>
              <w:t>Controlle</w:t>
            </w:r>
            <w:r>
              <w:rPr>
                <w:rFonts w:cs="Arial"/>
              </w:rPr>
              <w:t>r</w:t>
            </w:r>
            <w:r w:rsidRPr="007A200F">
              <w:rPr>
                <w:rFonts w:cs="Arial"/>
              </w:rPr>
              <w:t>’s</w:t>
            </w:r>
            <w:proofErr w:type="spellEnd"/>
          </w:p>
        </w:tc>
        <w:tc>
          <w:tcPr>
            <w:tcW w:w="1417" w:type="dxa"/>
          </w:tcPr>
          <w:p w:rsidR="007A200F" w:rsidRPr="006A1B7C" w:rsidRDefault="007A200F" w:rsidP="007A200F">
            <w:r w:rsidRPr="006A1B7C">
              <w:t xml:space="preserve">Não </w:t>
            </w:r>
            <w:proofErr w:type="gramStart"/>
            <w:r w:rsidRPr="006A1B7C">
              <w:t>se Aplica</w:t>
            </w:r>
            <w:proofErr w:type="gramEnd"/>
          </w:p>
        </w:tc>
        <w:tc>
          <w:tcPr>
            <w:tcW w:w="1418" w:type="dxa"/>
          </w:tcPr>
          <w:p w:rsidR="007A200F" w:rsidRPr="006A1B7C" w:rsidRDefault="007A200F" w:rsidP="007A200F">
            <w:r w:rsidRPr="006A1B7C">
              <w:t xml:space="preserve">Não </w:t>
            </w:r>
            <w:proofErr w:type="gramStart"/>
            <w:r w:rsidRPr="006A1B7C">
              <w:t>se Aplica</w:t>
            </w:r>
            <w:proofErr w:type="gramEnd"/>
          </w:p>
        </w:tc>
        <w:tc>
          <w:tcPr>
            <w:tcW w:w="2977" w:type="dxa"/>
          </w:tcPr>
          <w:p w:rsidR="007A200F" w:rsidRPr="006A1B7C" w:rsidRDefault="007A200F" w:rsidP="007A200F">
            <w:r w:rsidRPr="006A1B7C">
              <w:t xml:space="preserve">Exibe uma listagem paginada de todas as </w:t>
            </w:r>
            <w:r>
              <w:t xml:space="preserve">informações referente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Controller’s</w:t>
            </w:r>
            <w:proofErr w:type="spellEnd"/>
          </w:p>
        </w:tc>
        <w:tc>
          <w:tcPr>
            <w:tcW w:w="2409" w:type="dxa"/>
          </w:tcPr>
          <w:p w:rsidR="007A200F" w:rsidRPr="006A040D" w:rsidRDefault="00BE412A" w:rsidP="007A200F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Ao realiza o cadastro as informações não estão atualizando na pasta cache</w:t>
            </w:r>
          </w:p>
        </w:tc>
        <w:tc>
          <w:tcPr>
            <w:tcW w:w="2092" w:type="dxa"/>
          </w:tcPr>
          <w:p w:rsidR="007A200F" w:rsidRPr="006A1B7C" w:rsidRDefault="00BE412A" w:rsidP="007A200F">
            <w:r>
              <w:t>É necessário Limpar a Pasta Cachê para a aplicação carregar as alterações</w:t>
            </w:r>
            <w:bookmarkStart w:id="0" w:name="_GoBack"/>
            <w:bookmarkEnd w:id="0"/>
          </w:p>
        </w:tc>
      </w:tr>
    </w:tbl>
    <w:p w:rsidR="006A1B7C" w:rsidRDefault="006A1B7C" w:rsidP="006A1B7C"/>
    <w:p w:rsidR="0067404B" w:rsidRDefault="0067404B" w:rsidP="006A1B7C">
      <w:pPr>
        <w:rPr>
          <w:rFonts w:ascii="Verdana" w:hAnsi="Verdana" w:cs="Arial"/>
          <w:sz w:val="24"/>
        </w:rPr>
      </w:pPr>
    </w:p>
    <w:p w:rsidR="0067404B" w:rsidRDefault="0067404B" w:rsidP="006A1B7C">
      <w:pPr>
        <w:rPr>
          <w:rFonts w:ascii="Verdana" w:hAnsi="Verdana" w:cs="Arial"/>
          <w:sz w:val="24"/>
        </w:rPr>
      </w:pPr>
    </w:p>
    <w:p w:rsidR="0067404B" w:rsidRDefault="0067404B" w:rsidP="006A1B7C">
      <w:pPr>
        <w:rPr>
          <w:rFonts w:ascii="Verdana" w:hAnsi="Verdana" w:cs="Arial"/>
          <w:sz w:val="24"/>
        </w:rPr>
      </w:pPr>
    </w:p>
    <w:p w:rsidR="005672D8" w:rsidRDefault="005672D8" w:rsidP="006A1B7C">
      <w:pPr>
        <w:rPr>
          <w:rFonts w:ascii="Verdana" w:hAnsi="Verdana" w:cs="Arial"/>
          <w:sz w:val="24"/>
        </w:rPr>
      </w:pPr>
      <w:r w:rsidRPr="00B762FD">
        <w:rPr>
          <w:rFonts w:ascii="Verdana" w:hAnsi="Verdana" w:cs="Arial"/>
          <w:sz w:val="24"/>
        </w:rPr>
        <w:t>Este caso de teste inicia no momento que que o ator acessa Menu: C</w:t>
      </w:r>
      <w:r w:rsidR="0067404B">
        <w:rPr>
          <w:rFonts w:ascii="Verdana" w:hAnsi="Verdana" w:cs="Arial"/>
          <w:sz w:val="24"/>
        </w:rPr>
        <w:t>adastros &gt;&gt; Provas-Modelo</w:t>
      </w:r>
      <w:r w:rsidRPr="00B762FD">
        <w:rPr>
          <w:rFonts w:ascii="Verdana" w:hAnsi="Verdana" w:cs="Arial"/>
          <w:sz w:val="24"/>
        </w:rPr>
        <w:t xml:space="preserve"> e a tela de Listagem das </w:t>
      </w:r>
      <w:r w:rsidR="0067404B">
        <w:rPr>
          <w:rFonts w:ascii="Verdana" w:hAnsi="Verdana" w:cs="Arial"/>
          <w:sz w:val="24"/>
        </w:rPr>
        <w:t>Provas</w:t>
      </w:r>
      <w:r w:rsidRPr="00B762FD">
        <w:rPr>
          <w:rFonts w:ascii="Verdana" w:hAnsi="Verdana" w:cs="Arial"/>
          <w:sz w:val="24"/>
        </w:rPr>
        <w:t xml:space="preserve"> é apresentada ao ator.</w:t>
      </w:r>
      <w:r>
        <w:rPr>
          <w:rFonts w:ascii="Verdana" w:hAnsi="Verdana" w:cs="Arial"/>
          <w:sz w:val="24"/>
        </w:rPr>
        <w:t xml:space="preserve"> Aí deve pressionar o botão “Nov</w:t>
      </w:r>
      <w:r w:rsidR="0067404B">
        <w:rPr>
          <w:rFonts w:ascii="Verdana" w:hAnsi="Verdana" w:cs="Arial"/>
          <w:sz w:val="24"/>
        </w:rPr>
        <w:t>a Prova</w:t>
      </w:r>
      <w:r>
        <w:rPr>
          <w:rFonts w:ascii="Verdana" w:hAnsi="Verdana" w:cs="Arial"/>
          <w:sz w:val="24"/>
        </w:rPr>
        <w:t xml:space="preserve">” e o formulário para inserção de uma </w:t>
      </w:r>
      <w:r w:rsidR="0067404B">
        <w:rPr>
          <w:rFonts w:ascii="Verdana" w:hAnsi="Verdana" w:cs="Arial"/>
          <w:sz w:val="24"/>
        </w:rPr>
        <w:t>Prova</w:t>
      </w:r>
      <w:r>
        <w:rPr>
          <w:rFonts w:ascii="Verdana" w:hAnsi="Verdana" w:cs="Arial"/>
          <w:sz w:val="24"/>
        </w:rPr>
        <w:t xml:space="preserve"> é apresentado ao usuário:</w:t>
      </w:r>
    </w:p>
    <w:p w:rsidR="0067404B" w:rsidRDefault="0067404B" w:rsidP="006A1B7C"/>
    <w:tbl>
      <w:tblPr>
        <w:tblStyle w:val="Tabelacomgrade"/>
        <w:tblW w:w="14746" w:type="dxa"/>
        <w:tblLook w:val="04A0" w:firstRow="1" w:lastRow="0" w:firstColumn="1" w:lastColumn="0" w:noHBand="0" w:noVBand="1"/>
      </w:tblPr>
      <w:tblGrid>
        <w:gridCol w:w="464"/>
        <w:gridCol w:w="3749"/>
        <w:gridCol w:w="1608"/>
        <w:gridCol w:w="1941"/>
        <w:gridCol w:w="2770"/>
        <w:gridCol w:w="2278"/>
        <w:gridCol w:w="1936"/>
      </w:tblGrid>
      <w:tr w:rsidR="005672D8" w:rsidRPr="006A1B7C" w:rsidTr="007C0647">
        <w:trPr>
          <w:trHeight w:val="573"/>
        </w:trPr>
        <w:tc>
          <w:tcPr>
            <w:tcW w:w="14745" w:type="dxa"/>
            <w:gridSpan w:val="7"/>
            <w:shd w:val="clear" w:color="auto" w:fill="262626" w:themeFill="text1" w:themeFillTint="D9"/>
          </w:tcPr>
          <w:p w:rsidR="005672D8" w:rsidRPr="006A1B7C" w:rsidRDefault="005672D8" w:rsidP="004D3F4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Cenário 02</w:t>
            </w:r>
          </w:p>
        </w:tc>
      </w:tr>
      <w:tr w:rsidR="006A040D" w:rsidRPr="006A1B7C" w:rsidTr="007C0647">
        <w:trPr>
          <w:trHeight w:val="513"/>
        </w:trPr>
        <w:tc>
          <w:tcPr>
            <w:tcW w:w="464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ID</w:t>
            </w:r>
          </w:p>
        </w:tc>
        <w:tc>
          <w:tcPr>
            <w:tcW w:w="3749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Passo</w:t>
            </w:r>
          </w:p>
        </w:tc>
        <w:tc>
          <w:tcPr>
            <w:tcW w:w="1608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Valor</w:t>
            </w:r>
          </w:p>
        </w:tc>
        <w:tc>
          <w:tcPr>
            <w:tcW w:w="1941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Ação</w:t>
            </w:r>
          </w:p>
        </w:tc>
        <w:tc>
          <w:tcPr>
            <w:tcW w:w="2770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Resultado Esperado</w:t>
            </w:r>
          </w:p>
        </w:tc>
        <w:tc>
          <w:tcPr>
            <w:tcW w:w="2278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Resultados Falhos</w:t>
            </w:r>
          </w:p>
        </w:tc>
        <w:tc>
          <w:tcPr>
            <w:tcW w:w="1936" w:type="dxa"/>
            <w:shd w:val="clear" w:color="auto" w:fill="AEAAAA" w:themeFill="background2" w:themeFillShade="BF"/>
          </w:tcPr>
          <w:p w:rsidR="005672D8" w:rsidRPr="006A1B7C" w:rsidRDefault="005672D8" w:rsidP="004D3F41">
            <w:pPr>
              <w:rPr>
                <w:b/>
              </w:rPr>
            </w:pPr>
            <w:r w:rsidRPr="006A1B7C">
              <w:rPr>
                <w:b/>
              </w:rPr>
              <w:t>Evidências</w:t>
            </w:r>
          </w:p>
        </w:tc>
      </w:tr>
      <w:tr w:rsidR="005672D8" w:rsidRPr="006A1B7C" w:rsidTr="007C0647">
        <w:trPr>
          <w:trHeight w:val="1433"/>
        </w:trPr>
        <w:tc>
          <w:tcPr>
            <w:tcW w:w="464" w:type="dxa"/>
          </w:tcPr>
          <w:p w:rsidR="005672D8" w:rsidRPr="006A1B7C" w:rsidRDefault="005672D8" w:rsidP="004D3F41">
            <w:r w:rsidRPr="006A1B7C">
              <w:t>01</w:t>
            </w:r>
          </w:p>
        </w:tc>
        <w:tc>
          <w:tcPr>
            <w:tcW w:w="3749" w:type="dxa"/>
          </w:tcPr>
          <w:p w:rsidR="005672D8" w:rsidRPr="006A1B7C" w:rsidRDefault="0067404B" w:rsidP="004D3F41">
            <w:r>
              <w:rPr>
                <w:rFonts w:cs="Arial"/>
              </w:rPr>
              <w:t xml:space="preserve">Realizar cadastro na aba prova- modelo preenchendo os campos </w:t>
            </w:r>
            <w:proofErr w:type="gramStart"/>
            <w:r>
              <w:rPr>
                <w:rFonts w:cs="Arial"/>
              </w:rPr>
              <w:t>prova,  data</w:t>
            </w:r>
            <w:proofErr w:type="gramEnd"/>
            <w:r>
              <w:rPr>
                <w:rFonts w:cs="Arial"/>
              </w:rPr>
              <w:t xml:space="preserve"> de aplicação,  data de geração e  descrição</w:t>
            </w:r>
          </w:p>
        </w:tc>
        <w:tc>
          <w:tcPr>
            <w:tcW w:w="1608" w:type="dxa"/>
          </w:tcPr>
          <w:p w:rsidR="0067404B" w:rsidRPr="006A1B7C" w:rsidRDefault="0067404B" w:rsidP="004D3F41">
            <w:r>
              <w:t>Teste, 29/06/2016 29/06/2016 teste</w:t>
            </w:r>
          </w:p>
        </w:tc>
        <w:tc>
          <w:tcPr>
            <w:tcW w:w="1941" w:type="dxa"/>
          </w:tcPr>
          <w:p w:rsidR="005672D8" w:rsidRPr="006A1B7C" w:rsidRDefault="00744C1B" w:rsidP="006A040D">
            <w:r>
              <w:t xml:space="preserve">Pressionar o botão </w:t>
            </w:r>
            <w:r w:rsidR="006A040D">
              <w:t>“Salvar”</w:t>
            </w:r>
          </w:p>
        </w:tc>
        <w:tc>
          <w:tcPr>
            <w:tcW w:w="2770" w:type="dxa"/>
          </w:tcPr>
          <w:p w:rsidR="005672D8" w:rsidRDefault="00744C1B" w:rsidP="0067404B">
            <w:r>
              <w:t xml:space="preserve">Exibir uma </w:t>
            </w:r>
            <w:proofErr w:type="gramStart"/>
            <w:r>
              <w:t xml:space="preserve">mensagem </w:t>
            </w:r>
            <w:r w:rsidR="0067404B">
              <w:t>:</w:t>
            </w:r>
            <w:proofErr w:type="gramEnd"/>
            <w:r w:rsidR="0067404B">
              <w:t xml:space="preserve"> “</w:t>
            </w:r>
          </w:p>
          <w:p w:rsidR="0067404B" w:rsidRPr="006A1B7C" w:rsidRDefault="0067404B" w:rsidP="0067404B">
            <w:r w:rsidRPr="0067404B">
              <w:t>Registro Alterado com sucesso</w:t>
            </w:r>
            <w:r>
              <w:t xml:space="preserve"> “</w:t>
            </w:r>
          </w:p>
        </w:tc>
        <w:tc>
          <w:tcPr>
            <w:tcW w:w="2278" w:type="dxa"/>
          </w:tcPr>
          <w:p w:rsidR="005672D8" w:rsidRPr="00744C1B" w:rsidRDefault="005672D8" w:rsidP="004D3F41">
            <w:pPr>
              <w:rPr>
                <w:b/>
                <w:i/>
                <w:color w:val="FF0000"/>
              </w:rPr>
            </w:pPr>
          </w:p>
        </w:tc>
        <w:tc>
          <w:tcPr>
            <w:tcW w:w="1936" w:type="dxa"/>
          </w:tcPr>
          <w:p w:rsidR="005672D8" w:rsidRPr="006A1B7C" w:rsidRDefault="007C0647" w:rsidP="004D3F41">
            <w:r w:rsidRPr="007C0647">
              <w:t>O Sistema está permitindo o cadastro de um registro vazio.</w:t>
            </w:r>
          </w:p>
        </w:tc>
      </w:tr>
      <w:tr w:rsidR="005672D8" w:rsidRPr="006A1B7C" w:rsidTr="007C0647">
        <w:trPr>
          <w:trHeight w:val="1131"/>
        </w:trPr>
        <w:tc>
          <w:tcPr>
            <w:tcW w:w="464" w:type="dxa"/>
          </w:tcPr>
          <w:p w:rsidR="005672D8" w:rsidRPr="006A1B7C" w:rsidRDefault="005672D8" w:rsidP="004D3F41">
            <w:r>
              <w:t>02</w:t>
            </w:r>
          </w:p>
        </w:tc>
        <w:tc>
          <w:tcPr>
            <w:tcW w:w="3749" w:type="dxa"/>
          </w:tcPr>
          <w:p w:rsidR="005672D8" w:rsidRPr="006A1B7C" w:rsidRDefault="007C0647" w:rsidP="004D3F41">
            <w:pPr>
              <w:rPr>
                <w:rFonts w:cs="Arial"/>
              </w:rPr>
            </w:pPr>
            <w:r>
              <w:rPr>
                <w:rFonts w:cs="Arial"/>
              </w:rPr>
              <w:t>Não preencher nenhum campo</w:t>
            </w:r>
          </w:p>
        </w:tc>
        <w:tc>
          <w:tcPr>
            <w:tcW w:w="1608" w:type="dxa"/>
          </w:tcPr>
          <w:p w:rsidR="005672D8" w:rsidRPr="006A1B7C" w:rsidRDefault="007C0647" w:rsidP="004D3F41">
            <w:r>
              <w:t>Sem valores</w:t>
            </w:r>
          </w:p>
        </w:tc>
        <w:tc>
          <w:tcPr>
            <w:tcW w:w="1941" w:type="dxa"/>
          </w:tcPr>
          <w:p w:rsidR="005672D8" w:rsidRPr="006A1B7C" w:rsidRDefault="00A867D8" w:rsidP="006A040D">
            <w:r>
              <w:t xml:space="preserve">Pressionar o botão </w:t>
            </w:r>
            <w:r w:rsidR="006A040D">
              <w:t>“Salvar”</w:t>
            </w:r>
          </w:p>
        </w:tc>
        <w:tc>
          <w:tcPr>
            <w:tcW w:w="2770" w:type="dxa"/>
          </w:tcPr>
          <w:p w:rsidR="005672D8" w:rsidRPr="006A1B7C" w:rsidRDefault="007C0647" w:rsidP="00A867D8">
            <w:r w:rsidRPr="007C0647">
              <w:t xml:space="preserve">Solicitar o </w:t>
            </w:r>
            <w:proofErr w:type="gramStart"/>
            <w:r w:rsidRPr="007C0647">
              <w:t>preenchimento  dos</w:t>
            </w:r>
            <w:proofErr w:type="gramEnd"/>
            <w:r w:rsidRPr="007C0647">
              <w:t xml:space="preserve"> campos aplicação da prova e geração da prova</w:t>
            </w:r>
          </w:p>
        </w:tc>
        <w:tc>
          <w:tcPr>
            <w:tcW w:w="2278" w:type="dxa"/>
          </w:tcPr>
          <w:p w:rsidR="005672D8" w:rsidRPr="00744C1B" w:rsidRDefault="005672D8" w:rsidP="004D3F41">
            <w:pPr>
              <w:rPr>
                <w:b/>
                <w:i/>
                <w:color w:val="FF0000"/>
              </w:rPr>
            </w:pPr>
          </w:p>
        </w:tc>
        <w:tc>
          <w:tcPr>
            <w:tcW w:w="1936" w:type="dxa"/>
          </w:tcPr>
          <w:p w:rsidR="005672D8" w:rsidRPr="006A1B7C" w:rsidRDefault="005672D8" w:rsidP="004D3F41"/>
        </w:tc>
      </w:tr>
      <w:tr w:rsidR="005672D8" w:rsidRPr="006A1B7C" w:rsidTr="007C0647">
        <w:trPr>
          <w:trHeight w:val="4222"/>
        </w:trPr>
        <w:tc>
          <w:tcPr>
            <w:tcW w:w="464" w:type="dxa"/>
          </w:tcPr>
          <w:p w:rsidR="005672D8" w:rsidRDefault="006A040D" w:rsidP="004D3F41">
            <w:r>
              <w:lastRenderedPageBreak/>
              <w:t>03</w:t>
            </w:r>
          </w:p>
        </w:tc>
        <w:tc>
          <w:tcPr>
            <w:tcW w:w="3749" w:type="dxa"/>
          </w:tcPr>
          <w:p w:rsidR="005672D8" w:rsidRDefault="007C0647" w:rsidP="006A040D">
            <w:pPr>
              <w:rPr>
                <w:rFonts w:cs="Arial"/>
              </w:rPr>
            </w:pPr>
            <w:r w:rsidRPr="007C0647">
              <w:rPr>
                <w:rFonts w:cs="Arial"/>
              </w:rPr>
              <w:t>Inserir dados nos campos</w:t>
            </w:r>
            <w:r w:rsidRPr="007C0647">
              <w:rPr>
                <w:rFonts w:cs="Arial"/>
              </w:rPr>
              <w:tab/>
              <w:t xml:space="preserve"> Data de aplicação da prova e Data de geração da prova com dados alfabéticos</w:t>
            </w:r>
          </w:p>
          <w:p w:rsidR="007C0647" w:rsidRDefault="007C0647" w:rsidP="006A040D">
            <w:pPr>
              <w:rPr>
                <w:rFonts w:cs="Arial"/>
              </w:rPr>
            </w:pPr>
          </w:p>
          <w:p w:rsidR="007C0647" w:rsidRDefault="007C0647" w:rsidP="006A040D">
            <w:pPr>
              <w:rPr>
                <w:rFonts w:cs="Arial"/>
              </w:rPr>
            </w:pPr>
          </w:p>
          <w:p w:rsidR="007C0647" w:rsidRDefault="007C0647" w:rsidP="006A040D">
            <w:pPr>
              <w:rPr>
                <w:rFonts w:cs="Arial"/>
              </w:rPr>
            </w:pPr>
          </w:p>
          <w:p w:rsidR="007C0647" w:rsidRDefault="007C0647" w:rsidP="006A040D">
            <w:pPr>
              <w:rPr>
                <w:rFonts w:cs="Arial"/>
              </w:rPr>
            </w:pPr>
          </w:p>
          <w:p w:rsidR="007C0647" w:rsidRDefault="007C0647" w:rsidP="006A040D">
            <w:pPr>
              <w:rPr>
                <w:rFonts w:cs="Arial"/>
              </w:rPr>
            </w:pPr>
          </w:p>
          <w:p w:rsidR="007C0647" w:rsidRDefault="007C0647" w:rsidP="006A040D">
            <w:pPr>
              <w:rPr>
                <w:rFonts w:cs="Arial"/>
              </w:rPr>
            </w:pPr>
          </w:p>
        </w:tc>
        <w:tc>
          <w:tcPr>
            <w:tcW w:w="1608" w:type="dxa"/>
          </w:tcPr>
          <w:p w:rsidR="005672D8" w:rsidRDefault="007C0647" w:rsidP="004D3F41">
            <w:r>
              <w:t>AA/BB/</w:t>
            </w:r>
            <w:proofErr w:type="spellStart"/>
            <w:r>
              <w:t>cccc</w:t>
            </w:r>
            <w:proofErr w:type="spellEnd"/>
          </w:p>
          <w:p w:rsidR="007C0647" w:rsidRDefault="007C0647" w:rsidP="004D3F41">
            <w:r>
              <w:t>AA/BB/</w:t>
            </w:r>
            <w:proofErr w:type="spellStart"/>
            <w:r>
              <w:t>cccc</w:t>
            </w:r>
            <w:proofErr w:type="spellEnd"/>
          </w:p>
        </w:tc>
        <w:tc>
          <w:tcPr>
            <w:tcW w:w="1941" w:type="dxa"/>
          </w:tcPr>
          <w:p w:rsidR="005672D8" w:rsidRDefault="006A040D" w:rsidP="006A040D">
            <w:r>
              <w:t>Pressionar o botão “Salvar”</w:t>
            </w:r>
          </w:p>
        </w:tc>
        <w:tc>
          <w:tcPr>
            <w:tcW w:w="2770" w:type="dxa"/>
          </w:tcPr>
          <w:p w:rsidR="005672D8" w:rsidRDefault="007C0647" w:rsidP="004D3F41">
            <w:r w:rsidRPr="007C0647">
              <w:t>Não permite o preenchimento.</w:t>
            </w:r>
          </w:p>
        </w:tc>
        <w:tc>
          <w:tcPr>
            <w:tcW w:w="2278" w:type="dxa"/>
          </w:tcPr>
          <w:p w:rsidR="005672D8" w:rsidRPr="00744C1B" w:rsidRDefault="005672D8" w:rsidP="004D3F41">
            <w:pPr>
              <w:rPr>
                <w:b/>
                <w:i/>
                <w:color w:val="FF0000"/>
              </w:rPr>
            </w:pPr>
          </w:p>
        </w:tc>
        <w:tc>
          <w:tcPr>
            <w:tcW w:w="1936" w:type="dxa"/>
          </w:tcPr>
          <w:p w:rsidR="005672D8" w:rsidRPr="006A1B7C" w:rsidRDefault="0067404B" w:rsidP="007C0647">
            <w:pPr>
              <w:jc w:val="both"/>
            </w:pPr>
            <w:r w:rsidRPr="0067404B">
              <w:t xml:space="preserve">Exibir uma mensagem informando a obrigatoriedade de preenchimento do campo: “Preencha este campo!” </w:t>
            </w:r>
            <w:proofErr w:type="gramStart"/>
            <w:r w:rsidRPr="0067404B">
              <w:t>e</w:t>
            </w:r>
            <w:proofErr w:type="gramEnd"/>
            <w:r w:rsidRPr="0067404B">
              <w:t xml:space="preserve"> abortar a inserção do registro na base de dados</w:t>
            </w:r>
          </w:p>
        </w:tc>
      </w:tr>
      <w:tr w:rsidR="006A040D" w:rsidRPr="006A1B7C" w:rsidTr="007C0647">
        <w:trPr>
          <w:trHeight w:val="513"/>
        </w:trPr>
        <w:tc>
          <w:tcPr>
            <w:tcW w:w="464" w:type="dxa"/>
          </w:tcPr>
          <w:p w:rsidR="006A040D" w:rsidRDefault="007C0647" w:rsidP="004D3F41">
            <w:r>
              <w:t>04</w:t>
            </w:r>
          </w:p>
        </w:tc>
        <w:tc>
          <w:tcPr>
            <w:tcW w:w="3749" w:type="dxa"/>
          </w:tcPr>
          <w:p w:rsidR="006A040D" w:rsidRDefault="007C0647" w:rsidP="004D3F41">
            <w:pPr>
              <w:rPr>
                <w:rFonts w:cs="Arial"/>
              </w:rPr>
            </w:pPr>
            <w:r>
              <w:rPr>
                <w:rFonts w:cs="Arial"/>
              </w:rPr>
              <w:t>Inserir dados nos campos aplicação da prova e geração da prova</w:t>
            </w:r>
          </w:p>
        </w:tc>
        <w:tc>
          <w:tcPr>
            <w:tcW w:w="1608" w:type="dxa"/>
          </w:tcPr>
          <w:p w:rsidR="006A040D" w:rsidRDefault="007C0647" w:rsidP="004D3F41">
            <w:r>
              <w:t>29/06/2016</w:t>
            </w:r>
          </w:p>
          <w:p w:rsidR="007C0647" w:rsidRDefault="007C0647" w:rsidP="004D3F41">
            <w:r>
              <w:t>29/06/2016</w:t>
            </w:r>
          </w:p>
        </w:tc>
        <w:tc>
          <w:tcPr>
            <w:tcW w:w="1941" w:type="dxa"/>
          </w:tcPr>
          <w:p w:rsidR="006A040D" w:rsidRDefault="007C0647" w:rsidP="004D3F41">
            <w:r w:rsidRPr="007C0647">
              <w:t>Pressionar o botão “Salvar”</w:t>
            </w:r>
          </w:p>
        </w:tc>
        <w:tc>
          <w:tcPr>
            <w:tcW w:w="2770" w:type="dxa"/>
          </w:tcPr>
          <w:p w:rsidR="007C0647" w:rsidRDefault="007C0647" w:rsidP="007C0647">
            <w:r>
              <w:t xml:space="preserve">Exibir uma </w:t>
            </w:r>
            <w:proofErr w:type="gramStart"/>
            <w:r>
              <w:t>mensagem :</w:t>
            </w:r>
            <w:proofErr w:type="gramEnd"/>
            <w:r>
              <w:t xml:space="preserve"> “</w:t>
            </w:r>
          </w:p>
          <w:p w:rsidR="006A040D" w:rsidRDefault="007C0647" w:rsidP="007C0647">
            <w:r>
              <w:t>Registro Alterado com sucesso “</w:t>
            </w:r>
            <w:r w:rsidR="00CB2017">
              <w:t>.</w:t>
            </w:r>
          </w:p>
        </w:tc>
        <w:tc>
          <w:tcPr>
            <w:tcW w:w="2278" w:type="dxa"/>
          </w:tcPr>
          <w:p w:rsidR="007C0647" w:rsidRDefault="007C0647" w:rsidP="004D3F41">
            <w:pPr>
              <w:rPr>
                <w:b/>
                <w:i/>
                <w:color w:val="FF0000"/>
              </w:rPr>
            </w:pPr>
            <w:proofErr w:type="gramStart"/>
            <w:r>
              <w:rPr>
                <w:b/>
                <w:i/>
                <w:color w:val="FF0000"/>
              </w:rPr>
              <w:t>Campos  Aplicação</w:t>
            </w:r>
            <w:proofErr w:type="gramEnd"/>
            <w:r>
              <w:rPr>
                <w:b/>
                <w:i/>
                <w:color w:val="FF0000"/>
              </w:rPr>
              <w:t xml:space="preserve"> da prova e  geração da prova aparecem com o resultado zerado</w:t>
            </w:r>
            <w:r w:rsidR="00CB2017">
              <w:rPr>
                <w:b/>
                <w:i/>
                <w:color w:val="FF0000"/>
              </w:rPr>
              <w:t>.</w:t>
            </w:r>
          </w:p>
          <w:p w:rsidR="00CB2017" w:rsidRPr="00744C1B" w:rsidRDefault="00CB2017" w:rsidP="004D3F41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E permitido deixar em branco os campos nome da prova e descrição da prova</w:t>
            </w:r>
          </w:p>
        </w:tc>
        <w:tc>
          <w:tcPr>
            <w:tcW w:w="1936" w:type="dxa"/>
          </w:tcPr>
          <w:p w:rsidR="006A040D" w:rsidRPr="006A1B7C" w:rsidRDefault="006A040D" w:rsidP="004D3F41"/>
        </w:tc>
      </w:tr>
      <w:tr w:rsidR="007C0647" w:rsidRPr="006A1B7C" w:rsidTr="007C0647">
        <w:trPr>
          <w:trHeight w:val="145"/>
        </w:trPr>
        <w:tc>
          <w:tcPr>
            <w:tcW w:w="464" w:type="dxa"/>
          </w:tcPr>
          <w:p w:rsidR="007C0647" w:rsidRDefault="007C0647" w:rsidP="004D3F41">
            <w:r>
              <w:lastRenderedPageBreak/>
              <w:t>05</w:t>
            </w:r>
          </w:p>
        </w:tc>
        <w:tc>
          <w:tcPr>
            <w:tcW w:w="3749" w:type="dxa"/>
          </w:tcPr>
          <w:p w:rsidR="007C0647" w:rsidRDefault="00CB2017" w:rsidP="004D3F41">
            <w:pPr>
              <w:rPr>
                <w:rFonts w:cs="Arial"/>
              </w:rPr>
            </w:pPr>
            <w:r>
              <w:rPr>
                <w:rFonts w:cs="Arial"/>
              </w:rPr>
              <w:t xml:space="preserve">Inserir dados alfanuméricos nos </w:t>
            </w:r>
            <w:proofErr w:type="gramStart"/>
            <w:r>
              <w:rPr>
                <w:rFonts w:cs="Arial"/>
              </w:rPr>
              <w:t>campos  nome</w:t>
            </w:r>
            <w:proofErr w:type="gramEnd"/>
            <w:r>
              <w:rPr>
                <w:rFonts w:cs="Arial"/>
              </w:rPr>
              <w:t xml:space="preserve"> da prova e descrição da prova</w:t>
            </w:r>
          </w:p>
        </w:tc>
        <w:tc>
          <w:tcPr>
            <w:tcW w:w="1608" w:type="dxa"/>
          </w:tcPr>
          <w:p w:rsidR="00CB2017" w:rsidRDefault="00CB2017" w:rsidP="004D3F41">
            <w:r>
              <w:t>Abc123 29/06/2016 29/06/2016 teste123</w:t>
            </w:r>
          </w:p>
        </w:tc>
        <w:tc>
          <w:tcPr>
            <w:tcW w:w="1941" w:type="dxa"/>
          </w:tcPr>
          <w:p w:rsidR="007C0647" w:rsidRPr="007C0647" w:rsidRDefault="00CB2017" w:rsidP="004D3F41">
            <w:r w:rsidRPr="00CB2017">
              <w:t>Pressionar o botão “Salvar”</w:t>
            </w:r>
          </w:p>
        </w:tc>
        <w:tc>
          <w:tcPr>
            <w:tcW w:w="2770" w:type="dxa"/>
          </w:tcPr>
          <w:p w:rsidR="00CB2017" w:rsidRDefault="00CB2017" w:rsidP="00CB2017">
            <w:r>
              <w:t xml:space="preserve">Exibir uma </w:t>
            </w:r>
            <w:proofErr w:type="gramStart"/>
            <w:r>
              <w:t>mensagem :</w:t>
            </w:r>
            <w:proofErr w:type="gramEnd"/>
            <w:r>
              <w:t xml:space="preserve"> “</w:t>
            </w:r>
          </w:p>
          <w:p w:rsidR="007C0647" w:rsidRDefault="00CB2017" w:rsidP="00CB2017">
            <w:r>
              <w:t>Registro Alterado com sucesso “.</w:t>
            </w:r>
          </w:p>
        </w:tc>
        <w:tc>
          <w:tcPr>
            <w:tcW w:w="2278" w:type="dxa"/>
          </w:tcPr>
          <w:p w:rsidR="007C0647" w:rsidRDefault="007C0647" w:rsidP="004D3F41">
            <w:pPr>
              <w:rPr>
                <w:b/>
                <w:i/>
                <w:color w:val="FF0000"/>
              </w:rPr>
            </w:pPr>
          </w:p>
        </w:tc>
        <w:tc>
          <w:tcPr>
            <w:tcW w:w="1936" w:type="dxa"/>
          </w:tcPr>
          <w:p w:rsidR="007C0647" w:rsidRPr="006A1B7C" w:rsidRDefault="007C0647" w:rsidP="004D3F41"/>
        </w:tc>
      </w:tr>
      <w:tr w:rsidR="00CB2017" w:rsidRPr="006A1B7C" w:rsidTr="007C0647">
        <w:trPr>
          <w:trHeight w:val="145"/>
        </w:trPr>
        <w:tc>
          <w:tcPr>
            <w:tcW w:w="464" w:type="dxa"/>
          </w:tcPr>
          <w:p w:rsidR="00CB2017" w:rsidRDefault="00CB2017" w:rsidP="004D3F41">
            <w:r>
              <w:t xml:space="preserve">06 </w:t>
            </w:r>
          </w:p>
        </w:tc>
        <w:tc>
          <w:tcPr>
            <w:tcW w:w="3749" w:type="dxa"/>
          </w:tcPr>
          <w:p w:rsidR="00CB2017" w:rsidRDefault="00CB2017" w:rsidP="004D3F41">
            <w:pPr>
              <w:rPr>
                <w:rFonts w:cs="Arial"/>
              </w:rPr>
            </w:pPr>
            <w:r>
              <w:rPr>
                <w:rFonts w:cs="Arial"/>
              </w:rPr>
              <w:t xml:space="preserve">Inserir caracteres especiais nos campos nome da prova e descrição da prova e nos campos aplicação da prova </w:t>
            </w:r>
            <w:proofErr w:type="gramStart"/>
            <w:r>
              <w:rPr>
                <w:rFonts w:cs="Arial"/>
              </w:rPr>
              <w:t>e  geração</w:t>
            </w:r>
            <w:proofErr w:type="gramEnd"/>
            <w:r>
              <w:rPr>
                <w:rFonts w:cs="Arial"/>
              </w:rPr>
              <w:t xml:space="preserve"> da prova inclusão de datas anteriores</w:t>
            </w:r>
          </w:p>
        </w:tc>
        <w:tc>
          <w:tcPr>
            <w:tcW w:w="1608" w:type="dxa"/>
          </w:tcPr>
          <w:p w:rsidR="00CB2017" w:rsidRDefault="00CB2017" w:rsidP="004D3F41">
            <w:r>
              <w:t>### 29/06/1995 29/06/1996 ###</w:t>
            </w:r>
          </w:p>
        </w:tc>
        <w:tc>
          <w:tcPr>
            <w:tcW w:w="1941" w:type="dxa"/>
          </w:tcPr>
          <w:p w:rsidR="00CB2017" w:rsidRPr="00CB2017" w:rsidRDefault="00CB2017" w:rsidP="004D3F41">
            <w:r w:rsidRPr="00CB2017">
              <w:t>Pressionar o botão “Salvar”</w:t>
            </w:r>
          </w:p>
        </w:tc>
        <w:tc>
          <w:tcPr>
            <w:tcW w:w="2770" w:type="dxa"/>
          </w:tcPr>
          <w:p w:rsidR="00CB2017" w:rsidRDefault="00CB2017" w:rsidP="00CB2017">
            <w:r>
              <w:t xml:space="preserve">Exibir uma </w:t>
            </w:r>
            <w:proofErr w:type="gramStart"/>
            <w:r>
              <w:t>mensagem :</w:t>
            </w:r>
            <w:proofErr w:type="gramEnd"/>
            <w:r>
              <w:t xml:space="preserve"> “</w:t>
            </w:r>
          </w:p>
          <w:p w:rsidR="00CB2017" w:rsidRDefault="00CB2017" w:rsidP="00CB2017">
            <w:r>
              <w:t>Registro Alterado com sucesso “.</w:t>
            </w:r>
          </w:p>
        </w:tc>
        <w:tc>
          <w:tcPr>
            <w:tcW w:w="2278" w:type="dxa"/>
          </w:tcPr>
          <w:p w:rsidR="00CB2017" w:rsidRDefault="00CB2017" w:rsidP="004D3F41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Permite a inclusão de datas anteriores a data atual.</w:t>
            </w:r>
          </w:p>
        </w:tc>
        <w:tc>
          <w:tcPr>
            <w:tcW w:w="1936" w:type="dxa"/>
          </w:tcPr>
          <w:p w:rsidR="00CB2017" w:rsidRPr="006A1B7C" w:rsidRDefault="00CB2017" w:rsidP="004D3F41"/>
        </w:tc>
      </w:tr>
    </w:tbl>
    <w:p w:rsidR="005672D8" w:rsidRDefault="005672D8" w:rsidP="006A1B7C"/>
    <w:p w:rsidR="00F22D30" w:rsidRDefault="00F22D30" w:rsidP="006A1B7C">
      <w:pPr>
        <w:rPr>
          <w:rFonts w:ascii="Verdana" w:hAnsi="Verdana" w:cs="Arial"/>
          <w:sz w:val="24"/>
        </w:rPr>
      </w:pPr>
      <w:r w:rsidRPr="00B762FD">
        <w:rPr>
          <w:rFonts w:ascii="Verdana" w:hAnsi="Verdana" w:cs="Arial"/>
          <w:sz w:val="24"/>
        </w:rPr>
        <w:t>Este caso de teste inicia no momento que que o ator acessa Menu:</w:t>
      </w:r>
      <w:r w:rsidR="00CB2017">
        <w:rPr>
          <w:rFonts w:ascii="Verdana" w:hAnsi="Verdana" w:cs="Arial"/>
          <w:sz w:val="24"/>
        </w:rPr>
        <w:t xml:space="preserve"> Cadastros &gt;&gt; Prova-Modelo</w:t>
      </w:r>
      <w:r w:rsidRPr="00B762FD">
        <w:rPr>
          <w:rFonts w:ascii="Verdana" w:hAnsi="Verdana" w:cs="Arial"/>
          <w:sz w:val="24"/>
        </w:rPr>
        <w:t xml:space="preserve"> </w:t>
      </w:r>
      <w:r w:rsidR="00CB2017">
        <w:rPr>
          <w:rFonts w:ascii="Verdana" w:hAnsi="Verdana" w:cs="Arial"/>
          <w:sz w:val="24"/>
        </w:rPr>
        <w:t>e a tela de Listagem das Provas</w:t>
      </w:r>
      <w:r w:rsidRPr="00B762FD">
        <w:rPr>
          <w:rFonts w:ascii="Verdana" w:hAnsi="Verdana" w:cs="Arial"/>
          <w:sz w:val="24"/>
        </w:rPr>
        <w:t xml:space="preserve"> é apresentada ao ator.</w:t>
      </w:r>
    </w:p>
    <w:p w:rsidR="00CB2017" w:rsidRPr="00F22D30" w:rsidRDefault="00CB2017" w:rsidP="006A1B7C">
      <w:pPr>
        <w:rPr>
          <w:rFonts w:ascii="Verdana" w:hAnsi="Verdana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558"/>
        <w:gridCol w:w="1526"/>
        <w:gridCol w:w="1842"/>
        <w:gridCol w:w="2629"/>
        <w:gridCol w:w="1907"/>
        <w:gridCol w:w="2092"/>
      </w:tblGrid>
      <w:tr w:rsidR="00F22D30" w:rsidRPr="006A1B7C" w:rsidTr="004D3F41">
        <w:tc>
          <w:tcPr>
            <w:tcW w:w="13994" w:type="dxa"/>
            <w:gridSpan w:val="7"/>
            <w:shd w:val="clear" w:color="auto" w:fill="262626" w:themeFill="text1" w:themeFillTint="D9"/>
          </w:tcPr>
          <w:p w:rsidR="00F22D30" w:rsidRPr="006A1B7C" w:rsidRDefault="00F22D30" w:rsidP="004D3F4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Cenário 03</w:t>
            </w:r>
          </w:p>
        </w:tc>
      </w:tr>
      <w:tr w:rsidR="00F22D30" w:rsidRPr="006A1B7C" w:rsidTr="004D3F41">
        <w:tc>
          <w:tcPr>
            <w:tcW w:w="440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ID</w:t>
            </w:r>
          </w:p>
        </w:tc>
        <w:tc>
          <w:tcPr>
            <w:tcW w:w="3558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Passo</w:t>
            </w:r>
          </w:p>
        </w:tc>
        <w:tc>
          <w:tcPr>
            <w:tcW w:w="1526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Valor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Ação</w:t>
            </w:r>
          </w:p>
        </w:tc>
        <w:tc>
          <w:tcPr>
            <w:tcW w:w="2629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Resultado Esperado</w:t>
            </w:r>
          </w:p>
        </w:tc>
        <w:tc>
          <w:tcPr>
            <w:tcW w:w="1907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Resultados Falhos</w:t>
            </w:r>
          </w:p>
        </w:tc>
        <w:tc>
          <w:tcPr>
            <w:tcW w:w="2092" w:type="dxa"/>
            <w:shd w:val="clear" w:color="auto" w:fill="AEAAAA" w:themeFill="background2" w:themeFillShade="BF"/>
          </w:tcPr>
          <w:p w:rsidR="00F22D30" w:rsidRPr="006A1B7C" w:rsidRDefault="00F22D30" w:rsidP="004D3F41">
            <w:pPr>
              <w:rPr>
                <w:b/>
              </w:rPr>
            </w:pPr>
            <w:r w:rsidRPr="006A1B7C">
              <w:rPr>
                <w:b/>
              </w:rPr>
              <w:t>Evidências</w:t>
            </w:r>
          </w:p>
        </w:tc>
      </w:tr>
      <w:tr w:rsidR="00F22D30" w:rsidRPr="006A1B7C" w:rsidTr="004D3F41">
        <w:tc>
          <w:tcPr>
            <w:tcW w:w="440" w:type="dxa"/>
          </w:tcPr>
          <w:p w:rsidR="00F22D30" w:rsidRPr="006A1B7C" w:rsidRDefault="00F22D30" w:rsidP="004D3F41">
            <w:r w:rsidRPr="006A1B7C">
              <w:t>01</w:t>
            </w:r>
          </w:p>
        </w:tc>
        <w:tc>
          <w:tcPr>
            <w:tcW w:w="3558" w:type="dxa"/>
          </w:tcPr>
          <w:p w:rsidR="00F22D30" w:rsidRPr="006A1B7C" w:rsidRDefault="00F22D30" w:rsidP="00CB2017">
            <w:r w:rsidRPr="00F22D30">
              <w:rPr>
                <w:rFonts w:cs="Arial"/>
              </w:rPr>
              <w:t>Este caso de teste inicia no momento que que o ator acessa Menu: C</w:t>
            </w:r>
            <w:r w:rsidR="00CB2017">
              <w:rPr>
                <w:rFonts w:cs="Arial"/>
              </w:rPr>
              <w:t>adastros</w:t>
            </w:r>
            <w:r w:rsidRPr="00F22D30">
              <w:rPr>
                <w:rFonts w:cs="Arial"/>
              </w:rPr>
              <w:t xml:space="preserve"> &gt;&gt;</w:t>
            </w:r>
            <w:r w:rsidR="00CB2017">
              <w:rPr>
                <w:rFonts w:cs="Arial"/>
              </w:rPr>
              <w:t>Provas-Modelo</w:t>
            </w:r>
            <w:r w:rsidRPr="00F22D30">
              <w:rPr>
                <w:rFonts w:cs="Arial"/>
              </w:rPr>
              <w:t xml:space="preserve"> </w:t>
            </w:r>
            <w:r w:rsidR="00CB2017">
              <w:rPr>
                <w:rFonts w:cs="Arial"/>
              </w:rPr>
              <w:t>e a tela de Listagem das Prova</w:t>
            </w:r>
            <w:r w:rsidRPr="00F22D30">
              <w:rPr>
                <w:rFonts w:cs="Arial"/>
              </w:rPr>
              <w:t xml:space="preserve"> é apresentada ao ator.</w:t>
            </w:r>
          </w:p>
        </w:tc>
        <w:tc>
          <w:tcPr>
            <w:tcW w:w="1526" w:type="dxa"/>
          </w:tcPr>
          <w:p w:rsidR="00F22D30" w:rsidRPr="006A1B7C" w:rsidRDefault="00F22D30" w:rsidP="004D3F41">
            <w:r>
              <w:t>Não se Aplica</w:t>
            </w:r>
          </w:p>
        </w:tc>
        <w:tc>
          <w:tcPr>
            <w:tcW w:w="1842" w:type="dxa"/>
          </w:tcPr>
          <w:p w:rsidR="00F22D30" w:rsidRPr="006A1B7C" w:rsidRDefault="00F22D30" w:rsidP="004D3F41">
            <w:r>
              <w:rPr>
                <w:rFonts w:cs="Arial"/>
              </w:rPr>
              <w:t>Pression</w:t>
            </w:r>
            <w:r w:rsidR="00CB2017">
              <w:rPr>
                <w:rFonts w:cs="Arial"/>
              </w:rPr>
              <w:t>ar o botão “Alterar” na coluna [</w:t>
            </w:r>
            <w:r>
              <w:rPr>
                <w:rFonts w:cs="Arial"/>
              </w:rPr>
              <w:t xml:space="preserve">Ações] da listagem das </w:t>
            </w:r>
            <w:r w:rsidR="00CB2017">
              <w:rPr>
                <w:rFonts w:cs="Arial"/>
              </w:rPr>
              <w:t>Provas</w:t>
            </w:r>
          </w:p>
        </w:tc>
        <w:tc>
          <w:tcPr>
            <w:tcW w:w="2629" w:type="dxa"/>
          </w:tcPr>
          <w:p w:rsidR="00F22D30" w:rsidRPr="006A1B7C" w:rsidRDefault="00F22D30" w:rsidP="004D3F41">
            <w:r>
              <w:t>O sistema redireciona o usuário para a tela que permite a alteração dos dados do registro selecionado.</w:t>
            </w:r>
          </w:p>
        </w:tc>
        <w:tc>
          <w:tcPr>
            <w:tcW w:w="1907" w:type="dxa"/>
          </w:tcPr>
          <w:p w:rsidR="00F22D30" w:rsidRPr="006A040D" w:rsidRDefault="00F22D30" w:rsidP="004D3F41">
            <w:pPr>
              <w:rPr>
                <w:b/>
                <w:i/>
                <w:color w:val="FF0000"/>
              </w:rPr>
            </w:pPr>
          </w:p>
        </w:tc>
        <w:tc>
          <w:tcPr>
            <w:tcW w:w="2092" w:type="dxa"/>
          </w:tcPr>
          <w:p w:rsidR="00F22D30" w:rsidRPr="006A1B7C" w:rsidRDefault="00F22D30" w:rsidP="004D3F41"/>
        </w:tc>
      </w:tr>
      <w:tr w:rsidR="007F221F" w:rsidRPr="006A1B7C" w:rsidTr="004D3F41">
        <w:tc>
          <w:tcPr>
            <w:tcW w:w="440" w:type="dxa"/>
          </w:tcPr>
          <w:p w:rsidR="007F221F" w:rsidRPr="006A1B7C" w:rsidRDefault="007F221F" w:rsidP="007F221F">
            <w:r>
              <w:lastRenderedPageBreak/>
              <w:t>02</w:t>
            </w:r>
          </w:p>
        </w:tc>
        <w:tc>
          <w:tcPr>
            <w:tcW w:w="3558" w:type="dxa"/>
          </w:tcPr>
          <w:p w:rsidR="007F221F" w:rsidRPr="006A1B7C" w:rsidRDefault="007F221F" w:rsidP="007F221F">
            <w:r>
              <w:t xml:space="preserve">O </w:t>
            </w:r>
            <w:r w:rsidR="00CB2017">
              <w:t xml:space="preserve">usuário altera o nome da </w:t>
            </w:r>
            <w:proofErr w:type="gramStart"/>
            <w:r w:rsidR="00CB2017">
              <w:t>prova ,</w:t>
            </w:r>
            <w:proofErr w:type="gramEnd"/>
            <w:r w:rsidR="00CB2017">
              <w:t xml:space="preserve"> descrição da prova </w:t>
            </w:r>
            <w:r>
              <w:t>cadastrado.</w:t>
            </w:r>
          </w:p>
        </w:tc>
        <w:tc>
          <w:tcPr>
            <w:tcW w:w="1526" w:type="dxa"/>
          </w:tcPr>
          <w:p w:rsidR="007F221F" w:rsidRPr="006A1B7C" w:rsidRDefault="007F221F" w:rsidP="007F221F">
            <w:proofErr w:type="gramStart"/>
            <w:r>
              <w:t>teste</w:t>
            </w:r>
            <w:proofErr w:type="gramEnd"/>
            <w:r>
              <w:t>-teste2</w:t>
            </w:r>
          </w:p>
        </w:tc>
        <w:tc>
          <w:tcPr>
            <w:tcW w:w="1842" w:type="dxa"/>
          </w:tcPr>
          <w:p w:rsidR="007F221F" w:rsidRPr="006A1B7C" w:rsidRDefault="007F221F" w:rsidP="007F221F">
            <w:r>
              <w:t>Pressionar o botão “Salvar”</w:t>
            </w:r>
          </w:p>
        </w:tc>
        <w:tc>
          <w:tcPr>
            <w:tcW w:w="2629" w:type="dxa"/>
          </w:tcPr>
          <w:p w:rsidR="007F221F" w:rsidRPr="006A1B7C" w:rsidRDefault="007F221F" w:rsidP="007F221F">
            <w:r>
              <w:t>O sistema registra os dados informados na base de dados e retorna para a tela de listagem das Actions cadastradas no banco exibindo a mensagem: “</w:t>
            </w:r>
            <w:r w:rsidR="00CB2017" w:rsidRPr="00CB2017">
              <w:t>Registro Alterado com sucesso</w:t>
            </w:r>
            <w:r>
              <w:t>”</w:t>
            </w:r>
          </w:p>
        </w:tc>
        <w:tc>
          <w:tcPr>
            <w:tcW w:w="1907" w:type="dxa"/>
          </w:tcPr>
          <w:p w:rsidR="007F221F" w:rsidRPr="006A040D" w:rsidRDefault="007F221F" w:rsidP="007F221F">
            <w:pPr>
              <w:rPr>
                <w:b/>
                <w:i/>
                <w:color w:val="FF0000"/>
              </w:rPr>
            </w:pPr>
          </w:p>
        </w:tc>
        <w:tc>
          <w:tcPr>
            <w:tcW w:w="2092" w:type="dxa"/>
          </w:tcPr>
          <w:p w:rsidR="007F221F" w:rsidRPr="006A1B7C" w:rsidRDefault="007F221F" w:rsidP="007F221F"/>
        </w:tc>
      </w:tr>
    </w:tbl>
    <w:p w:rsidR="00F22D30" w:rsidRDefault="00F22D30" w:rsidP="006A1B7C"/>
    <w:p w:rsidR="0055057B" w:rsidRDefault="0055057B" w:rsidP="006A1B7C"/>
    <w:p w:rsidR="0055057B" w:rsidRDefault="0055057B" w:rsidP="006A1B7C"/>
    <w:p w:rsidR="0055057B" w:rsidRDefault="0055057B" w:rsidP="006A1B7C"/>
    <w:p w:rsidR="0055057B" w:rsidRDefault="0055057B" w:rsidP="006A1B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580"/>
        <w:gridCol w:w="1435"/>
        <w:gridCol w:w="1823"/>
        <w:gridCol w:w="2722"/>
        <w:gridCol w:w="1756"/>
        <w:gridCol w:w="2238"/>
      </w:tblGrid>
      <w:tr w:rsidR="00CB2017" w:rsidTr="0055057B">
        <w:tc>
          <w:tcPr>
            <w:tcW w:w="14192" w:type="dxa"/>
            <w:gridSpan w:val="7"/>
            <w:tcBorders>
              <w:bottom w:val="single" w:sz="4" w:space="0" w:color="auto"/>
            </w:tcBorders>
            <w:shd w:val="clear" w:color="auto" w:fill="000000" w:themeFill="text1"/>
          </w:tcPr>
          <w:p w:rsidR="00CB2017" w:rsidRDefault="00CB2017" w:rsidP="00CB2017">
            <w:pPr>
              <w:jc w:val="center"/>
            </w:pPr>
            <w:r w:rsidRPr="00CB2017">
              <w:rPr>
                <w:sz w:val="24"/>
              </w:rPr>
              <w:t>Cenário 04</w:t>
            </w:r>
          </w:p>
        </w:tc>
      </w:tr>
      <w:tr w:rsidR="0055057B" w:rsidTr="0055057B">
        <w:tc>
          <w:tcPr>
            <w:tcW w:w="44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55057B" w:rsidRPr="006A1B7C" w:rsidRDefault="0055057B" w:rsidP="00EB2EB8">
            <w:pPr>
              <w:rPr>
                <w:b/>
              </w:rPr>
            </w:pPr>
            <w:r w:rsidRPr="006A1B7C">
              <w:rPr>
                <w:b/>
              </w:rPr>
              <w:t>ID</w:t>
            </w:r>
          </w:p>
        </w:tc>
        <w:tc>
          <w:tcPr>
            <w:tcW w:w="364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55057B" w:rsidRPr="006A1B7C" w:rsidRDefault="0055057B" w:rsidP="00EB2EB8">
            <w:pPr>
              <w:rPr>
                <w:b/>
              </w:rPr>
            </w:pPr>
            <w:r w:rsidRPr="006A1B7C">
              <w:rPr>
                <w:b/>
              </w:rPr>
              <w:t>Passo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55057B" w:rsidRPr="006A1B7C" w:rsidRDefault="0055057B" w:rsidP="00EB2EB8">
            <w:pPr>
              <w:rPr>
                <w:b/>
              </w:rPr>
            </w:pPr>
            <w:r w:rsidRPr="006A1B7C">
              <w:rPr>
                <w:b/>
              </w:rPr>
              <w:t>Valor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55057B" w:rsidRPr="006A1B7C" w:rsidRDefault="0055057B" w:rsidP="00EB2EB8">
            <w:pPr>
              <w:rPr>
                <w:b/>
              </w:rPr>
            </w:pPr>
            <w:r w:rsidRPr="006A1B7C">
              <w:rPr>
                <w:b/>
              </w:rPr>
              <w:t>Ação</w:t>
            </w:r>
          </w:p>
        </w:tc>
        <w:tc>
          <w:tcPr>
            <w:tcW w:w="276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55057B" w:rsidRPr="006A1B7C" w:rsidRDefault="0055057B" w:rsidP="00EB2EB8">
            <w:pPr>
              <w:rPr>
                <w:b/>
              </w:rPr>
            </w:pPr>
            <w:r w:rsidRPr="006A1B7C">
              <w:rPr>
                <w:b/>
              </w:rPr>
              <w:t>Resultado Esperado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55057B" w:rsidRPr="006A1B7C" w:rsidRDefault="0055057B" w:rsidP="00EB2EB8">
            <w:pPr>
              <w:rPr>
                <w:b/>
              </w:rPr>
            </w:pPr>
            <w:r w:rsidRPr="006A1B7C">
              <w:rPr>
                <w:b/>
              </w:rPr>
              <w:t>Resultados Falhos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55057B" w:rsidRPr="006A1B7C" w:rsidRDefault="0055057B" w:rsidP="00EB2EB8">
            <w:pPr>
              <w:rPr>
                <w:b/>
              </w:rPr>
            </w:pPr>
            <w:r w:rsidRPr="006A1B7C">
              <w:rPr>
                <w:b/>
              </w:rPr>
              <w:t>Evidências</w:t>
            </w:r>
          </w:p>
        </w:tc>
      </w:tr>
      <w:tr w:rsidR="0055057B" w:rsidTr="0055057B">
        <w:tc>
          <w:tcPr>
            <w:tcW w:w="440" w:type="dxa"/>
            <w:tcBorders>
              <w:top w:val="single" w:sz="4" w:space="0" w:color="auto"/>
            </w:tcBorders>
          </w:tcPr>
          <w:p w:rsidR="0055057B" w:rsidRDefault="0055057B" w:rsidP="006A1B7C">
            <w:r>
              <w:t>01</w:t>
            </w:r>
          </w:p>
        </w:tc>
        <w:tc>
          <w:tcPr>
            <w:tcW w:w="3648" w:type="dxa"/>
            <w:tcBorders>
              <w:top w:val="single" w:sz="4" w:space="0" w:color="auto"/>
            </w:tcBorders>
          </w:tcPr>
          <w:p w:rsidR="0055057B" w:rsidRDefault="0055057B" w:rsidP="006A1B7C">
            <w:r w:rsidRPr="0055057B">
              <w:t>Este cas</w:t>
            </w:r>
            <w:r>
              <w:t>o de teste inicia no momento</w:t>
            </w:r>
            <w:r w:rsidRPr="0055057B">
              <w:t xml:space="preserve"> que o ator acessa Menu: Cadastros &gt;&gt;Provas-Modelo e a tela de Listagem das Prova é apresentada ao ator.</w:t>
            </w:r>
          </w:p>
        </w:tc>
        <w:tc>
          <w:tcPr>
            <w:tcW w:w="1455" w:type="dxa"/>
            <w:tcBorders>
              <w:top w:val="single" w:sz="4" w:space="0" w:color="auto"/>
            </w:tcBorders>
          </w:tcPr>
          <w:p w:rsidR="0055057B" w:rsidRPr="006A1B7C" w:rsidRDefault="0055057B" w:rsidP="00EB2EB8">
            <w:r>
              <w:t>Não se Aplica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5057B" w:rsidRPr="006A1B7C" w:rsidRDefault="0055057B" w:rsidP="00EB2EB8">
            <w:r>
              <w:rPr>
                <w:rFonts w:cs="Arial"/>
              </w:rPr>
              <w:t>Pressionar o botão “Excluir” na coluna [Ações] da listagem das Provas</w:t>
            </w:r>
          </w:p>
        </w:tc>
        <w:tc>
          <w:tcPr>
            <w:tcW w:w="2764" w:type="dxa"/>
            <w:tcBorders>
              <w:top w:val="single" w:sz="4" w:space="0" w:color="auto"/>
            </w:tcBorders>
          </w:tcPr>
          <w:p w:rsidR="0055057B" w:rsidRPr="006A1B7C" w:rsidRDefault="0055057B" w:rsidP="00EB2EB8">
            <w:r>
              <w:t>O sistema redireciona o usuário para a tela que permite a alteração dos dados do registro selecionado.</w:t>
            </w:r>
          </w:p>
        </w:tc>
        <w:tc>
          <w:tcPr>
            <w:tcW w:w="1772" w:type="dxa"/>
            <w:tcBorders>
              <w:top w:val="single" w:sz="4" w:space="0" w:color="auto"/>
            </w:tcBorders>
          </w:tcPr>
          <w:p w:rsidR="0055057B" w:rsidRPr="006A1B7C" w:rsidRDefault="0055057B" w:rsidP="00EB2EB8"/>
        </w:tc>
        <w:tc>
          <w:tcPr>
            <w:tcW w:w="2270" w:type="dxa"/>
            <w:tcBorders>
              <w:top w:val="single" w:sz="4" w:space="0" w:color="auto"/>
            </w:tcBorders>
          </w:tcPr>
          <w:p w:rsidR="0055057B" w:rsidRPr="006A1B7C" w:rsidRDefault="0055057B" w:rsidP="00EB2EB8"/>
        </w:tc>
      </w:tr>
      <w:tr w:rsidR="00CB2017" w:rsidTr="0055057B">
        <w:tc>
          <w:tcPr>
            <w:tcW w:w="440" w:type="dxa"/>
          </w:tcPr>
          <w:p w:rsidR="00CB2017" w:rsidRDefault="0055057B" w:rsidP="006A1B7C">
            <w:r>
              <w:lastRenderedPageBreak/>
              <w:t>02</w:t>
            </w:r>
          </w:p>
        </w:tc>
        <w:tc>
          <w:tcPr>
            <w:tcW w:w="3648" w:type="dxa"/>
          </w:tcPr>
          <w:p w:rsidR="00CB2017" w:rsidRDefault="0055057B" w:rsidP="006A1B7C">
            <w:r>
              <w:t xml:space="preserve">O usuário </w:t>
            </w:r>
            <w:proofErr w:type="gramStart"/>
            <w:r>
              <w:t>excluir  a</w:t>
            </w:r>
            <w:proofErr w:type="gramEnd"/>
            <w:r>
              <w:t xml:space="preserve"> prova selecionada</w:t>
            </w:r>
          </w:p>
        </w:tc>
        <w:tc>
          <w:tcPr>
            <w:tcW w:w="1455" w:type="dxa"/>
          </w:tcPr>
          <w:p w:rsidR="00CB2017" w:rsidRDefault="0055057B" w:rsidP="006A1B7C">
            <w:r>
              <w:t xml:space="preserve">Não se aplica </w:t>
            </w:r>
          </w:p>
        </w:tc>
        <w:tc>
          <w:tcPr>
            <w:tcW w:w="1843" w:type="dxa"/>
          </w:tcPr>
          <w:p w:rsidR="00CB2017" w:rsidRDefault="0055057B" w:rsidP="006A1B7C">
            <w:r>
              <w:t>Pressionar o botão “excluir” na coluna [ações] da listagem das provas</w:t>
            </w:r>
          </w:p>
        </w:tc>
        <w:tc>
          <w:tcPr>
            <w:tcW w:w="2764" w:type="dxa"/>
          </w:tcPr>
          <w:p w:rsidR="00CB2017" w:rsidRDefault="0055057B" w:rsidP="006A1B7C">
            <w:r>
              <w:t xml:space="preserve">O sistema exibi uma </w:t>
            </w:r>
            <w:proofErr w:type="gramStart"/>
            <w:r>
              <w:t>mensagem :</w:t>
            </w:r>
            <w:proofErr w:type="gramEnd"/>
          </w:p>
          <w:p w:rsidR="0055057B" w:rsidRDefault="0055057B" w:rsidP="006A1B7C">
            <w:r>
              <w:t>“</w:t>
            </w:r>
            <w:r w:rsidRPr="0055057B">
              <w:t xml:space="preserve">Registro </w:t>
            </w:r>
            <w:proofErr w:type="spellStart"/>
            <w:r w:rsidRPr="0055057B">
              <w:t>excluido</w:t>
            </w:r>
            <w:proofErr w:type="spellEnd"/>
            <w:r w:rsidRPr="0055057B">
              <w:t xml:space="preserve"> com sucesso</w:t>
            </w:r>
            <w:r>
              <w:t>.”.</w:t>
            </w:r>
          </w:p>
        </w:tc>
        <w:tc>
          <w:tcPr>
            <w:tcW w:w="1772" w:type="dxa"/>
          </w:tcPr>
          <w:p w:rsidR="00CB2017" w:rsidRDefault="00CB2017" w:rsidP="006A1B7C"/>
        </w:tc>
        <w:tc>
          <w:tcPr>
            <w:tcW w:w="2270" w:type="dxa"/>
          </w:tcPr>
          <w:p w:rsidR="00CB2017" w:rsidRDefault="00CB2017" w:rsidP="006A1B7C"/>
        </w:tc>
      </w:tr>
    </w:tbl>
    <w:p w:rsidR="00CB2017" w:rsidRDefault="00CB2017" w:rsidP="006A1B7C"/>
    <w:sectPr w:rsidR="00CB2017" w:rsidSect="006A1B7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C5"/>
    <w:rsid w:val="000A6FB5"/>
    <w:rsid w:val="000E6B85"/>
    <w:rsid w:val="001E668F"/>
    <w:rsid w:val="004825FB"/>
    <w:rsid w:val="0054105C"/>
    <w:rsid w:val="0055057B"/>
    <w:rsid w:val="005672D8"/>
    <w:rsid w:val="0067404B"/>
    <w:rsid w:val="006A040D"/>
    <w:rsid w:val="006A1B7C"/>
    <w:rsid w:val="00744C1B"/>
    <w:rsid w:val="007A200F"/>
    <w:rsid w:val="007C0647"/>
    <w:rsid w:val="007F221F"/>
    <w:rsid w:val="00A867D8"/>
    <w:rsid w:val="00B46B45"/>
    <w:rsid w:val="00BE412A"/>
    <w:rsid w:val="00CB2017"/>
    <w:rsid w:val="00D433CB"/>
    <w:rsid w:val="00D76456"/>
    <w:rsid w:val="00DD4AC5"/>
    <w:rsid w:val="00F2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E02458-93EE-4AA7-ACE3-A8229103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B7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D433C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D433CB"/>
    <w:rPr>
      <w:rFonts w:ascii="Arial" w:eastAsia="Times New Roman" w:hAnsi="Arial" w:cs="Times New Roman"/>
      <w:b/>
      <w:sz w:val="36"/>
      <w:szCs w:val="20"/>
    </w:rPr>
  </w:style>
  <w:style w:type="paragraph" w:styleId="Cabealho">
    <w:name w:val="header"/>
    <w:basedOn w:val="Normal"/>
    <w:link w:val="CabealhoChar"/>
    <w:rsid w:val="00D433CB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D433CB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etec\documenta&#231;&#227;o\documentos\casos%20de%20teste\Caso%20de%20Teste%20para%20o%20CRUD%20de%20Pr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2CF2D-E92B-4BB1-AF60-899E339B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Teste para o CRUD de Prova</Template>
  <TotalTime>13</TotalTime>
  <Pages>8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minc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EduTati</dc:creator>
  <cp:lastModifiedBy>EduTati</cp:lastModifiedBy>
  <cp:revision>7</cp:revision>
  <dcterms:created xsi:type="dcterms:W3CDTF">2016-10-19T12:46:00Z</dcterms:created>
  <dcterms:modified xsi:type="dcterms:W3CDTF">2016-10-19T12:59:00Z</dcterms:modified>
</cp:coreProperties>
</file>